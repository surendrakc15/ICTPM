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EB" w:rsidRPr="00EE62F6" w:rsidRDefault="00FC319E" w:rsidP="00D86A2A">
      <w:pPr>
        <w:pStyle w:val="Header"/>
        <w:shd w:val="clear" w:color="auto" w:fill="FFFFFF" w:themeFill="background1"/>
        <w:rPr>
          <w:rFonts w:eastAsia="Times New Roman" w:cstheme="minorHAnsi"/>
          <w:b/>
          <w:color w:val="0070C0"/>
          <w:sz w:val="36"/>
          <w:szCs w:val="44"/>
          <w:u w:val="single"/>
        </w:rPr>
      </w:pPr>
      <w:r w:rsidRPr="00EE62F6">
        <w:rPr>
          <w:rFonts w:eastAsia="Times New Roman" w:cstheme="minorHAnsi"/>
          <w:b/>
          <w:color w:val="0070C0"/>
          <w:sz w:val="36"/>
          <w:szCs w:val="44"/>
          <w:u w:val="single"/>
        </w:rPr>
        <w:t>WORK BREAKDOWN STRUCTURE TREE DIAGRAM TEMPLATE</w:t>
      </w:r>
      <w:r w:rsidR="009155D8" w:rsidRPr="00EE62F6">
        <w:rPr>
          <w:rFonts w:eastAsia="Times New Roman" w:cstheme="minorHAnsi"/>
          <w:b/>
          <w:color w:val="0070C0"/>
          <w:sz w:val="36"/>
          <w:szCs w:val="44"/>
          <w:u w:val="single"/>
        </w:rPr>
        <w:t xml:space="preserve"> </w:t>
      </w:r>
      <w:r w:rsidR="000603EB" w:rsidRPr="00EE62F6">
        <w:rPr>
          <w:rFonts w:eastAsia="Times New Roman" w:cstheme="minorHAnsi"/>
          <w:b/>
          <w:color w:val="0070C0"/>
          <w:sz w:val="36"/>
          <w:szCs w:val="44"/>
          <w:u w:val="single"/>
        </w:rPr>
        <w:t>ASSIGNMENT</w:t>
      </w:r>
    </w:p>
    <w:p w:rsidR="009155D8" w:rsidRPr="00D86A2A" w:rsidRDefault="000603EB" w:rsidP="00D86A2A">
      <w:pPr>
        <w:pStyle w:val="Header"/>
        <w:shd w:val="clear" w:color="auto" w:fill="FFFFFF" w:themeFill="background1"/>
        <w:rPr>
          <w:rFonts w:cstheme="minorHAnsi"/>
          <w:b/>
          <w:color w:val="0070C0"/>
          <w:sz w:val="20"/>
          <w:szCs w:val="20"/>
        </w:rPr>
      </w:pPr>
      <w:r>
        <w:rPr>
          <w:rFonts w:eastAsia="Times New Roman" w:cstheme="minorHAnsi"/>
          <w:b/>
          <w:color w:val="0070C0"/>
          <w:sz w:val="36"/>
          <w:szCs w:val="44"/>
        </w:rPr>
        <w:t>Create a work breakdown structure for your own Project</w:t>
      </w:r>
      <w:r w:rsidR="009155D8" w:rsidRPr="00D86A2A">
        <w:rPr>
          <w:rFonts w:eastAsia="Times New Roman" w:cstheme="minorHAnsi"/>
          <w:b/>
          <w:color w:val="0070C0"/>
          <w:sz w:val="36"/>
          <w:szCs w:val="44"/>
        </w:rPr>
        <w:t xml:space="preserve">     </w:t>
      </w:r>
    </w:p>
    <w:p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:rsidTr="00D86A2A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070C0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0070C0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3C7519" w:rsidRPr="00FC319E" w:rsidTr="00D86A2A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070C0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0070C0"/>
            <w:noWrap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A4AEB" wp14:editId="50A8D384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D86A2A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86A2A">
                              <w:rPr>
                                <w:rFonts w:asciiTheme="minorHAnsi" w:eastAsia="Century Gothic" w:hAnsiTheme="minorHAnsi" w:cstheme="minorHAnsi"/>
                                <w:color w:val="000000" w:themeColor="dark1"/>
                                <w:sz w:val="22"/>
                                <w:szCs w:val="22"/>
                              </w:rPr>
                              <w:t>PROJECT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A4AE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D86A2A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86A2A">
                        <w:rPr>
                          <w:rFonts w:asciiTheme="minorHAnsi" w:eastAsia="Century Gothic" w:hAnsiTheme="minorHAnsi" w:cstheme="minorHAnsi"/>
                          <w:color w:val="000000" w:themeColor="dark1"/>
                          <w:sz w:val="22"/>
                          <w:szCs w:val="22"/>
                        </w:rPr>
                        <w:t>PROJECT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Pr="00D86A2A" w:rsidRDefault="003C7519">
      <w:pPr>
        <w:rPr>
          <w:rFonts w:cstheme="minorHAnsi"/>
          <w:sz w:val="20"/>
          <w:szCs w:val="20"/>
        </w:rPr>
      </w:pPr>
    </w:p>
    <w:p w:rsidR="00846E38" w:rsidRPr="00D86A2A" w:rsidRDefault="009A6136">
      <w:pPr>
        <w:rPr>
          <w:rFonts w:cstheme="minorHAnsi"/>
          <w:sz w:val="20"/>
          <w:szCs w:val="20"/>
        </w:rPr>
      </w:pP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746FE" wp14:editId="32FB6886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1.1.2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1.1.3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746FE" id="TextBox 12" o:spid="_x0000_s1027" type="#_x0000_t202" style="position:absolute;margin-left:-5pt;margin-top:176.45pt;width:48.6pt;height:19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1.1.2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1.1.3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E5A608" wp14:editId="121F7A71">
                <wp:simplePos x="0" y="0"/>
                <wp:positionH relativeFrom="column">
                  <wp:posOffset>673100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1.2.1 Subtask</w:t>
                            </w:r>
                          </w:p>
                          <w:p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E5A608" id="TextBox 13" o:spid="_x0000_s1028" type="#_x0000_t202" style="position:absolute;margin-left:53pt;margin-top:176.45pt;width:48.7pt;height:15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1.2.1 Subtask</w:t>
                      </w:r>
                    </w:p>
                    <w:p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A90C81" wp14:editId="5C518754">
                <wp:simplePos x="0" y="0"/>
                <wp:positionH relativeFrom="column">
                  <wp:posOffset>1397000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90C81" id="TextBox 14" o:spid="_x0000_s1029" type="#_x0000_t202" style="position:absolute;margin-left:110pt;margin-top:176.45pt;width:48.6pt;height:120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C192E2" wp14:editId="232CBB20">
                <wp:simplePos x="0" y="0"/>
                <wp:positionH relativeFrom="column">
                  <wp:posOffset>2298700</wp:posOffset>
                </wp:positionH>
                <wp:positionV relativeFrom="paragraph">
                  <wp:posOffset>2243455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2.1.4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192E2" id="TextBox 21" o:spid="_x0000_s1030" type="#_x0000_t202" style="position:absolute;margin-left:181pt;margin-top:176.65pt;width:48.7pt;height:19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2.1.4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1377FF" wp14:editId="33EF1C0C">
                <wp:simplePos x="0" y="0"/>
                <wp:positionH relativeFrom="column">
                  <wp:posOffset>3035300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2.2.3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377FF" id="TextBox 22" o:spid="_x0000_s1031" type="#_x0000_t202" style="position:absolute;margin-left:239pt;margin-top:176.45pt;width:48.6pt;height:15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2.2.3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3CADA" wp14:editId="4D5A0CDF">
                <wp:simplePos x="0" y="0"/>
                <wp:positionH relativeFrom="column">
                  <wp:posOffset>3759200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2.3.2 Subtask</w:t>
                            </w:r>
                          </w:p>
                          <w:p w:rsidR="009A6136" w:rsidRDefault="009A6136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13CADA" id="TextBox 23" o:spid="_x0000_s1032" type="#_x0000_t202" style="position:absolute;margin-left:296pt;margin-top:176.45pt;width:48.7pt;height:12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2.3.2 Subtask</w:t>
                      </w:r>
                    </w:p>
                    <w:p w:rsidR="009A6136" w:rsidRDefault="009A6136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ACB4A3" wp14:editId="069A7ABB">
                <wp:simplePos x="0" y="0"/>
                <wp:positionH relativeFrom="column">
                  <wp:posOffset>4737100</wp:posOffset>
                </wp:positionH>
                <wp:positionV relativeFrom="paragraph">
                  <wp:posOffset>2240915</wp:posOffset>
                </wp:positionV>
                <wp:extent cx="618490" cy="2440940"/>
                <wp:effectExtent l="50800" t="50800" r="67310" b="99060"/>
                <wp:wrapThrough wrapText="bothSides">
                  <wp:wrapPolygon edited="0">
                    <wp:start x="-1774" y="-450"/>
                    <wp:lineTo x="-1774" y="22252"/>
                    <wp:lineTo x="23064" y="22252"/>
                    <wp:lineTo x="23064" y="-450"/>
                    <wp:lineTo x="-1774" y="-45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CB4A3" id="TextBox 29" o:spid="_x0000_s1033" type="#_x0000_t202" style="position:absolute;margin-left:373pt;margin-top:176.45pt;width:48.7pt;height:19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62FD2C" wp14:editId="43976563">
                <wp:simplePos x="0" y="0"/>
                <wp:positionH relativeFrom="column">
                  <wp:posOffset>5473700</wp:posOffset>
                </wp:positionH>
                <wp:positionV relativeFrom="paragraph">
                  <wp:posOffset>2240915</wp:posOffset>
                </wp:positionV>
                <wp:extent cx="617220" cy="2013287"/>
                <wp:effectExtent l="50800" t="50800" r="68580" b="95250"/>
                <wp:wrapThrough wrapText="bothSides">
                  <wp:wrapPolygon edited="0">
                    <wp:start x="-1778" y="-545"/>
                    <wp:lineTo x="-1778" y="22350"/>
                    <wp:lineTo x="23111" y="22350"/>
                    <wp:lineTo x="23111" y="-545"/>
                    <wp:lineTo x="-1778" y="-545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62FD2C" id="TextBox 30" o:spid="_x0000_s1034" type="#_x0000_t202" style="position:absolute;margin-left:431pt;margin-top:176.45pt;width:48.6pt;height:15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97017" wp14:editId="44EDF620">
                <wp:simplePos x="0" y="0"/>
                <wp:positionH relativeFrom="column">
                  <wp:posOffset>6172200</wp:posOffset>
                </wp:positionH>
                <wp:positionV relativeFrom="paragraph">
                  <wp:posOffset>2240915</wp:posOffset>
                </wp:positionV>
                <wp:extent cx="618490" cy="1528028"/>
                <wp:effectExtent l="50800" t="50800" r="67310" b="97790"/>
                <wp:wrapThrough wrapText="bothSides">
                  <wp:wrapPolygon edited="0">
                    <wp:start x="-1774" y="-718"/>
                    <wp:lineTo x="-1774" y="22623"/>
                    <wp:lineTo x="23064" y="22623"/>
                    <wp:lineTo x="23064" y="-718"/>
                    <wp:lineTo x="-1774" y="-718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197017" id="TextBox 31" o:spid="_x0000_s1035" type="#_x0000_t202" style="position:absolute;margin-left:486pt;margin-top:176.45pt;width:48.7pt;height:1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08064F" wp14:editId="66E6F8FC">
                <wp:simplePos x="0" y="0"/>
                <wp:positionH relativeFrom="column">
                  <wp:posOffset>7023100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4.1.4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4.1.5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8064F" id="TextBox 37" o:spid="_x0000_s1036" type="#_x0000_t202" style="position:absolute;margin-left:553pt;margin-top:176.45pt;width:48.6pt;height:19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4.1.4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4.1.5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EAD827" wp14:editId="5D732CA1">
                <wp:simplePos x="0" y="0"/>
                <wp:positionH relativeFrom="column">
                  <wp:posOffset>7785100</wp:posOffset>
                </wp:positionH>
                <wp:positionV relativeFrom="paragraph">
                  <wp:posOffset>2240915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4.2.3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4.2.4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EAD827" id="TextBox 38" o:spid="_x0000_s1037" type="#_x0000_t202" style="position:absolute;margin-left:613pt;margin-top:176.45pt;width:48.7pt;height:15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4.2.3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4.2.4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3FBE0" wp14:editId="30627C9E">
                <wp:simplePos x="0" y="0"/>
                <wp:positionH relativeFrom="column">
                  <wp:posOffset>8547100</wp:posOffset>
                </wp:positionH>
                <wp:positionV relativeFrom="paragraph">
                  <wp:posOffset>2240915</wp:posOffset>
                </wp:positionV>
                <wp:extent cx="617220" cy="1528028"/>
                <wp:effectExtent l="50800" t="50800" r="68580" b="97790"/>
                <wp:wrapThrough wrapText="bothSides">
                  <wp:wrapPolygon edited="0">
                    <wp:start x="-1778" y="-718"/>
                    <wp:lineTo x="-1778" y="22623"/>
                    <wp:lineTo x="23111" y="22623"/>
                    <wp:lineTo x="23111" y="-718"/>
                    <wp:lineTo x="-1778" y="-71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528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4.3.1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 Subtask</w:t>
                            </w:r>
                          </w:p>
                          <w:p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4.3.3 Subtask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83FBE0" id="TextBox 39" o:spid="_x0000_s1038" type="#_x0000_t202" style="position:absolute;margin-left:673pt;margin-top:176.45pt;width:48.6pt;height:1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4.3.1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 Subtask</w:t>
                      </w:r>
                    </w:p>
                    <w:p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4.3.3 Subtask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5394BC" wp14:editId="1A7DDA40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5394BC" id="TextBox 10" o:spid="_x0000_s1039" type="#_x0000_t202" style="position:absolute;margin-left:110.45pt;margin-top:116.35pt;width:48.6pt;height:4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A7694" wp14:editId="1D1407D9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A7694" id="TextBox 9" o:spid="_x0000_s1040" type="#_x0000_t202" style="position:absolute;margin-left:53.05pt;margin-top:116.35pt;width:48.7pt;height:4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DE1E1" wp14:editId="0C4F4A9C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1.1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7DE1E1" id="TextBox 8" o:spid="_x0000_s1041" type="#_x0000_t202" style="position:absolute;margin-left:-5pt;margin-top:116.35pt;width:48.6pt;height:4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1.1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DFC4A" wp14:editId="3CF496DF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DFC4A" id="TextBox 18" o:spid="_x0000_s1042" type="#_x0000_t202" style="position:absolute;margin-left:181pt;margin-top:116.35pt;width:48.7pt;height:4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CC9BF" wp14:editId="32E46AF8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CC9BF" id="TextBox 19" o:spid="_x0000_s1043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E889FA" wp14:editId="17022C84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2.3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889FA" id="TextBox 20" o:spid="_x0000_s1044" type="#_x0000_t202" style="position:absolute;margin-left:296.45pt;margin-top:116.35pt;width:48.7pt;height:4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2.3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27E9F" wp14:editId="48707C38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727E9F" id="TextBox 27" o:spid="_x0000_s1045" type="#_x0000_t202" style="position:absolute;margin-left:431.1pt;margin-top:116.35pt;width:48.6pt;height:4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4Wig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5A3DBF" wp14:editId="06FF9438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A3DBF" id="TextBox 26" o:spid="_x0000_s1046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E5D4EE" wp14:editId="2D2664DC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3.3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E5D4EE" id="TextBox 28" o:spid="_x0000_s1047" type="#_x0000_t202" style="position:absolute;margin-left:485.8pt;margin-top:116.35pt;width:48.7pt;height:4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3.3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820D1" wp14:editId="2E0FC40C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4.1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820D1" id="TextBox 34" o:spid="_x0000_s1048" type="#_x0000_t202" style="position:absolute;margin-left:553.05pt;margin-top:116.35pt;width:48.6pt;height:4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4.1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E0DD32" wp14:editId="2692A30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4.2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E0DD32" id="TextBox 35" o:spid="_x0000_s104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wxiw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97HJUp9kIWrV29g7mABzDdwiK1gwbjWnlKWhd+v5R1&#10;8NBAz/3asCCg1Emv3PAuMctBH0xTgF7AwyohsbnxcySYfyzV/q3KD8zxGbWeXtTlHwA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CEy7DG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4.2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5118B" wp14:editId="25FEDEB5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4.3 Task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85118B" id="TextBox 36" o:spid="_x0000_s1050" type="#_x0000_t202" style="position:absolute;margin-left:673.05pt;margin-top:116.35pt;width:48.6pt;height:4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4.3 Task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B29E18" wp14:editId="0867DE7B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7DC6F6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3CECD68" wp14:editId="7FAAD583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E9FEE6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DEE69" wp14:editId="12401AAC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E68F4E" id="Straight Connector 8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5pt,100.75pt" to="697.1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BFADF" wp14:editId="3DE4144E">
                <wp:simplePos x="0" y="0"/>
                <wp:positionH relativeFrom="column">
                  <wp:posOffset>7385685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C9BCF9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44.75pt" to="581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BBF43" wp14:editId="7C155FC1">
                <wp:simplePos x="0" y="0"/>
                <wp:positionH relativeFrom="column">
                  <wp:posOffset>8851900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62E981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44.75pt" to="697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7570A" wp14:editId="43A2F213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BCB5FD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D9BC4" wp14:editId="39BD9861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9010C2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B837A" wp14:editId="383FA8AD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18F419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36C804" wp14:editId="39A4331F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8DAD3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9F4DD" wp14:editId="0F43C2DE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DD0253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55pt,100.75pt" to="581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76670" wp14:editId="0C419B7A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C54030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6410E" wp14:editId="412A9698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4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F6410E" id="TextBox 33" o:spid="_x0000_s1051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4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01D43" wp14:editId="45CF573A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3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01D43" id="TextBox 25" o:spid="_x0000_s1052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3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21547" wp14:editId="6E070A0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471B2B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88217" wp14:editId="0A437437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4EF24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E1CDF" wp14:editId="76368E5F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491E1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00.75pt" to="455.4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0B9EA" wp14:editId="04E912F7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3D4DFC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92FBF" wp14:editId="35F99E0F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C7F4D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1800A" wp14:editId="3A09CA43">
                <wp:simplePos x="0" y="0"/>
                <wp:positionH relativeFrom="column">
                  <wp:posOffset>5783580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243A7F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44.75pt" to="455.4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142E2" wp14:editId="598FAA12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E4181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C69CC" wp14:editId="7AF3C193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9A50DA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61804" wp14:editId="25E435C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A9FBAA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1BE3" wp14:editId="1C6AB254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5A2DC1" id="Straight Connector 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7F258" wp14:editId="1728EBCB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BD146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A8BB6" wp14:editId="1BFE8B1A">
                <wp:simplePos x="0" y="0"/>
                <wp:positionH relativeFrom="column">
                  <wp:posOffset>4082415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EB7EEF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44.75pt" to="321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B30F3" wp14:editId="07019F37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8015C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5B8A6" wp14:editId="61C9B6EF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F83A9E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BC79E" wp14:editId="31A5B53E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08B8D5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6D1E2" wp14:editId="154E9416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9E3DCE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3C053" wp14:editId="7945E9B2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A3C84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33EB1" wp14:editId="0528BB6F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868B36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B4E78" wp14:editId="74EE0D75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2 Activity Title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B4E78" id="TextBox 17" o:spid="_x0000_s1053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2 Activity Title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746B9" wp14:editId="3FB125E9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931695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1 Activity Tit</w:t>
                            </w:r>
                            <w:r w:rsid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746B9" id="TextBox 4" o:spid="_x0000_s1054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931695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1 Activity Tit</w:t>
                      </w:r>
                      <w:r w:rsid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083B7B" wp14:editId="78DE9D5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20C7E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482E7D" wp14:editId="5F2C3751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4086B3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530A53" wp14:editId="12BFDB36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958F49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495DEA" wp14:editId="4AA4B5CB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9FF556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DF1A25" wp14:editId="28FAB869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15F251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816C1C" wp14:editId="411D5174">
                <wp:simplePos x="0" y="0"/>
                <wp:positionH relativeFrom="column">
                  <wp:posOffset>991411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A6A20D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44.75pt" to="78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CA9C78" wp14:editId="23E16C74">
                <wp:simplePos x="0" y="0"/>
                <wp:positionH relativeFrom="column">
                  <wp:posOffset>1720415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368C18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44.75pt" to="135.4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A5f3r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0A7536" wp14:editId="1E3F4EA5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F4C6B6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D86A2A">
        <w:rPr>
          <w:rFonts w:cstheme="minorHAnsi"/>
          <w:noProof/>
          <w:sz w:val="20"/>
          <w:szCs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B8C1FD" wp14:editId="33F7140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BE469F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D86A2A" w:rsidRDefault="00846E38" w:rsidP="00846E38">
      <w:pPr>
        <w:rPr>
          <w:rFonts w:cstheme="minorHAnsi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Default="00846E38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</w:p>
    <w:p w:rsidR="00846E38" w:rsidRPr="004054B7" w:rsidRDefault="00846E38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D86A2A" w:rsidP="00846E38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Source: </w:t>
      </w: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B21503" w:rsidRDefault="00B21503" w:rsidP="00846E38">
      <w:pPr>
        <w:rPr>
          <w:rFonts w:ascii="Century Gothic" w:hAnsi="Century Gothic"/>
          <w:sz w:val="16"/>
          <w:szCs w:val="16"/>
        </w:rPr>
      </w:pPr>
    </w:p>
    <w:p w:rsidR="00846E38" w:rsidRPr="00D86A2A" w:rsidRDefault="00B21503" w:rsidP="00846E38">
      <w:pPr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Source: </w:t>
      </w:r>
      <w:bookmarkStart w:id="0" w:name="_GoBack"/>
      <w:bookmarkEnd w:id="0"/>
      <w:r w:rsidR="00D86A2A" w:rsidRPr="00D86A2A">
        <w:rPr>
          <w:rFonts w:ascii="Century Gothic" w:hAnsi="Century Gothic"/>
          <w:sz w:val="16"/>
          <w:szCs w:val="16"/>
        </w:rPr>
        <w:t>https://www.smartsheet.com/free-work-breakdown-structure-templates</w:t>
      </w:r>
    </w:p>
    <w:p w:rsidR="003C7519" w:rsidRPr="00846E38" w:rsidRDefault="003C7519" w:rsidP="00846E38">
      <w:pPr>
        <w:rPr>
          <w:rFonts w:ascii="Century Gothic" w:hAnsi="Century Gothic"/>
          <w:sz w:val="20"/>
          <w:szCs w:val="20"/>
        </w:rPr>
      </w:pPr>
    </w:p>
    <w:sectPr w:rsidR="003C7519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E14" w:rsidRDefault="00EA3E14" w:rsidP="00B01A05">
      <w:r>
        <w:separator/>
      </w:r>
    </w:p>
  </w:endnote>
  <w:endnote w:type="continuationSeparator" w:id="0">
    <w:p w:rsidR="00EA3E14" w:rsidRDefault="00EA3E14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E14" w:rsidRDefault="00EA3E14" w:rsidP="00B01A05">
      <w:r>
        <w:separator/>
      </w:r>
    </w:p>
  </w:footnote>
  <w:footnote w:type="continuationSeparator" w:id="0">
    <w:p w:rsidR="00EA3E14" w:rsidRDefault="00EA3E14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2A"/>
    <w:rsid w:val="00051EBB"/>
    <w:rsid w:val="000603EB"/>
    <w:rsid w:val="00070C33"/>
    <w:rsid w:val="000C5AA8"/>
    <w:rsid w:val="00113629"/>
    <w:rsid w:val="00243542"/>
    <w:rsid w:val="003C7519"/>
    <w:rsid w:val="003D0B17"/>
    <w:rsid w:val="00565780"/>
    <w:rsid w:val="006F5384"/>
    <w:rsid w:val="00846E38"/>
    <w:rsid w:val="008D4662"/>
    <w:rsid w:val="0091097D"/>
    <w:rsid w:val="009155D8"/>
    <w:rsid w:val="00931695"/>
    <w:rsid w:val="00933D6F"/>
    <w:rsid w:val="009A6136"/>
    <w:rsid w:val="009E0257"/>
    <w:rsid w:val="00AB3D3F"/>
    <w:rsid w:val="00AC1FED"/>
    <w:rsid w:val="00B01A05"/>
    <w:rsid w:val="00B21503"/>
    <w:rsid w:val="00C46D57"/>
    <w:rsid w:val="00CA64DD"/>
    <w:rsid w:val="00D86A2A"/>
    <w:rsid w:val="00D87B6B"/>
    <w:rsid w:val="00EA3E14"/>
    <w:rsid w:val="00EC79D4"/>
    <w:rsid w:val="00EE62F6"/>
    <w:rsid w:val="00EF487C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imus\AppData\Local\Temp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</dc:creator>
  <cp:lastModifiedBy>Optimus</cp:lastModifiedBy>
  <cp:revision>3</cp:revision>
  <dcterms:created xsi:type="dcterms:W3CDTF">2019-10-10T05:34:00Z</dcterms:created>
  <dcterms:modified xsi:type="dcterms:W3CDTF">2022-08-05T11:42:00Z</dcterms:modified>
</cp:coreProperties>
</file>